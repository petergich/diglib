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A34B9C" w:rsidP="00913946">
            <w:pPr>
              <w:pStyle w:val="Title"/>
            </w:pPr>
            <w:r>
              <w:t>peter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kamau</w:t>
            </w:r>
          </w:p>
          <w:p w:rsidR="00692703" w:rsidRPr="00CF1A49" w:rsidRDefault="00692703" w:rsidP="00913946">
            <w:pPr>
              <w:pStyle w:val="ContactInfo"/>
              <w:contextualSpacing w:val="0"/>
            </w:pPr>
            <w:r w:rsidRPr="00CF1A49">
              <w:t xml:space="preserve"> </w:t>
            </w:r>
            <w:sdt>
              <w:sdtPr>
                <w:alias w:val="Enter phone:"/>
                <w:tag w:val="Enter phone:"/>
                <w:id w:val="-1993482697"/>
                <w:placeholder>
                  <w:docPart w:val="13D992D72CEC49C19F6D8248B7812B8C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Phone</w:t>
                </w:r>
              </w:sdtContent>
            </w:sdt>
            <w:r w:rsidR="00A34B9C">
              <w:t>: +254 768791395</w:t>
            </w:r>
          </w:p>
          <w:p w:rsidR="00692703" w:rsidRPr="00CF1A49" w:rsidRDefault="002A29C8" w:rsidP="00913946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2533B0D8973C4DF4B832733F80698212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r w:rsidR="00A34B9C">
              <w:t xml:space="preserve">: </w:t>
            </w:r>
            <w:r w:rsidR="00793FC5">
              <w:t>p</w:t>
            </w:r>
            <w:r w:rsidR="00A34B9C">
              <w:t>etergich80@gmail.com</w:t>
            </w:r>
            <w:r w:rsidR="00692703" w:rsidRPr="00CF1A49">
              <w:t xml:space="preserve"> 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1755A8" w:rsidP="00913946">
            <w:pPr>
              <w:contextualSpacing w:val="0"/>
            </w:pPr>
          </w:p>
        </w:tc>
      </w:tr>
    </w:tbl>
    <w:p w:rsidR="004E01EB" w:rsidRPr="00CF1A49" w:rsidRDefault="002A29C8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108E4D808E1542E2A37391E4463136FE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E62349" w:rsidP="001D0BF1">
            <w:pPr>
              <w:pStyle w:val="Heading3"/>
              <w:contextualSpacing w:val="0"/>
              <w:outlineLvl w:val="2"/>
            </w:pPr>
            <w:r>
              <w:t>january 2023-march 2023</w:t>
            </w:r>
          </w:p>
          <w:p w:rsidR="001D0BF1" w:rsidRPr="00CF1A49" w:rsidRDefault="00E62349" w:rsidP="001D0BF1">
            <w:pPr>
              <w:pStyle w:val="Heading2"/>
              <w:contextualSpacing w:val="0"/>
              <w:outlineLvl w:val="1"/>
            </w:pPr>
            <w:r>
              <w:t>prOgrammer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PRIMU (BASED ON UGANDA)</w:t>
            </w:r>
          </w:p>
          <w:p w:rsidR="001E3120" w:rsidRPr="00CF1A49" w:rsidRDefault="00E62349" w:rsidP="001D0BF1">
            <w:pPr>
              <w:contextualSpacing w:val="0"/>
            </w:pPr>
            <w:r>
              <w:t xml:space="preserve">I was one of the many programmers who collaborated in building the bot for </w:t>
            </w:r>
            <w:r w:rsidR="00793FC5">
              <w:t>PRIMU</w:t>
            </w:r>
            <w:r>
              <w:t xml:space="preserve"> technologies where I worked remotely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6C3EB7" w:rsidRDefault="00E62349" w:rsidP="00F61DF9">
            <w:pPr>
              <w:pStyle w:val="Heading3"/>
              <w:contextualSpacing w:val="0"/>
              <w:outlineLvl w:val="2"/>
              <w:rPr>
                <w:b w:val="0"/>
              </w:rPr>
            </w:pPr>
            <w:r>
              <w:t>january 2021</w:t>
            </w:r>
            <w:r w:rsidR="00F61DF9" w:rsidRPr="006C3EB7">
              <w:rPr>
                <w:b w:val="0"/>
              </w:rPr>
              <w:t xml:space="preserve"> – </w:t>
            </w:r>
            <w:r>
              <w:rPr>
                <w:b w:val="0"/>
              </w:rPr>
              <w:t>present</w:t>
            </w:r>
          </w:p>
          <w:p w:rsidR="00793FC5" w:rsidRPr="00793FC5" w:rsidRDefault="00F61DF9" w:rsidP="00793FC5">
            <w:pPr>
              <w:pStyle w:val="Heading2"/>
              <w:contextualSpacing w:val="0"/>
              <w:rPr>
                <w:b w:val="0"/>
                <w:color w:val="595959" w:themeColor="text1" w:themeTint="A6"/>
              </w:rPr>
            </w:pPr>
            <w:r w:rsidRPr="00793FC5">
              <w:rPr>
                <w:b w:val="0"/>
              </w:rPr>
              <w:t xml:space="preserve"> </w:t>
            </w:r>
            <w:r w:rsidR="00793FC5" w:rsidRPr="00793FC5">
              <w:rPr>
                <w:b w:val="0"/>
                <w:caps w:val="0"/>
                <w:color w:val="595959" w:themeColor="text1" w:themeTint="A6"/>
              </w:rPr>
              <w:t>I assist in maintaining and setting up of computer in Laikipia university computer laboratory in both software and hardware. I am a member of Laikipia university computer science association (LUCOSA)</w:t>
            </w:r>
          </w:p>
        </w:tc>
      </w:tr>
    </w:tbl>
    <w:sdt>
      <w:sdtPr>
        <w:alias w:val="Education:"/>
        <w:tag w:val="Education:"/>
        <w:id w:val="-1908763273"/>
        <w:placeholder>
          <w:docPart w:val="71B3CC99C06E4936BA16AD7919653FCC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A34B9C" w:rsidP="001D0BF1">
            <w:pPr>
              <w:pStyle w:val="Heading3"/>
              <w:contextualSpacing w:val="0"/>
              <w:outlineLvl w:val="2"/>
            </w:pPr>
            <w:r>
              <w:t>november 2020-present</w:t>
            </w:r>
          </w:p>
          <w:p w:rsidR="001D0BF1" w:rsidRPr="00CF1A49" w:rsidRDefault="00A34B9C" w:rsidP="001D0BF1">
            <w:pPr>
              <w:pStyle w:val="Heading2"/>
              <w:contextualSpacing w:val="0"/>
              <w:outlineLvl w:val="1"/>
            </w:pPr>
            <w:r>
              <w:t>bachelor DEGREE (computer science),</w:t>
            </w:r>
            <w:r w:rsidR="001D0BF1" w:rsidRPr="00CF1A49">
              <w:t xml:space="preserve"> </w:t>
            </w:r>
            <w:r>
              <w:rPr>
                <w:rStyle w:val="SubtleReference"/>
              </w:rPr>
              <w:t>laikipia university</w:t>
            </w:r>
          </w:p>
          <w:p w:rsidR="007538DC" w:rsidRPr="00CF1A49" w:rsidRDefault="00A34B9C" w:rsidP="007538DC">
            <w:pPr>
              <w:contextualSpacing w:val="0"/>
            </w:pPr>
            <w:r>
              <w:t>I gained a solid foundation in computer science and have taken several programming languages courses including python and java. I am proficient in database management system such as MySQL. I am also good in full stack web development.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A34B9C" w:rsidP="00F61DF9">
            <w:pPr>
              <w:pStyle w:val="Heading3"/>
              <w:contextualSpacing w:val="0"/>
              <w:outlineLvl w:val="2"/>
            </w:pPr>
            <w:r>
              <w:t>february 2016-november 2019</w:t>
            </w:r>
          </w:p>
          <w:p w:rsidR="00F61DF9" w:rsidRPr="00CF1A49" w:rsidRDefault="00A34B9C" w:rsidP="00F61DF9">
            <w:pPr>
              <w:pStyle w:val="Heading2"/>
              <w:contextualSpacing w:val="0"/>
              <w:outlineLvl w:val="1"/>
            </w:pPr>
            <w:r>
              <w:t>secondary school certificate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mema secondary</w:t>
            </w:r>
          </w:p>
          <w:p w:rsidR="00F61DF9" w:rsidRDefault="006C3EB7" w:rsidP="00F61DF9">
            <w:r>
              <w:t>Completed high school education in 2019. Achieving a KCSE mean grade (B-) which secured me a place in LAIKIPIA UNIVERSITY. My interest in science began when I participated in various science and engineering fairs which I managed to reach the regional level</w:t>
            </w:r>
          </w:p>
          <w:p w:rsidR="006C3EB7" w:rsidRDefault="006C3EB7" w:rsidP="00F61DF9">
            <w:pPr>
              <w:rPr>
                <w:b/>
              </w:rPr>
            </w:pPr>
          </w:p>
          <w:p w:rsidR="006C3EB7" w:rsidRDefault="006C3EB7" w:rsidP="00F61DF9">
            <w:pPr>
              <w:rPr>
                <w:b/>
              </w:rPr>
            </w:pPr>
            <w:r>
              <w:rPr>
                <w:b/>
              </w:rPr>
              <w:t>JANUARY 2007-NOVEMBER 2015</w:t>
            </w:r>
          </w:p>
          <w:p w:rsidR="006C3EB7" w:rsidRDefault="006C3EB7" w:rsidP="00F61DF9">
            <w:pPr>
              <w:rPr>
                <w:color w:val="00B050"/>
                <w:sz w:val="28"/>
              </w:rPr>
            </w:pPr>
            <w:r w:rsidRPr="006C3EB7">
              <w:rPr>
                <w:b/>
                <w:color w:val="00B050"/>
                <w:sz w:val="28"/>
              </w:rPr>
              <w:t>PRIMARY SCHOOL CERTIFICATE,</w:t>
            </w:r>
            <w:r>
              <w:rPr>
                <w:color w:val="00B050"/>
                <w:sz w:val="28"/>
              </w:rPr>
              <w:t xml:space="preserve"> </w:t>
            </w:r>
            <w:r w:rsidRPr="006C3EB7">
              <w:rPr>
                <w:sz w:val="28"/>
              </w:rPr>
              <w:t>SASUMUA PRIMARY</w:t>
            </w:r>
            <w:r>
              <w:rPr>
                <w:color w:val="00B050"/>
                <w:sz w:val="28"/>
              </w:rPr>
              <w:t xml:space="preserve"> </w:t>
            </w:r>
          </w:p>
          <w:p w:rsidR="006C3EB7" w:rsidRPr="006C3EB7" w:rsidRDefault="006C3EB7" w:rsidP="00F61DF9">
            <w:r>
              <w:t>I completed primary school in 2015 gaining a certificate of KCPE</w:t>
            </w:r>
            <w:r w:rsidR="00E62349">
              <w:t xml:space="preserve"> with 297/500 marks</w:t>
            </w:r>
          </w:p>
        </w:tc>
      </w:tr>
    </w:tbl>
    <w:sdt>
      <w:sdtPr>
        <w:alias w:val="Skills:"/>
        <w:tag w:val="Skills:"/>
        <w:id w:val="-1392877668"/>
        <w:placeholder>
          <w:docPart w:val="E27EB8B79B914A3194A3E577F15BB17A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6C3EB7">
            <w:rPr>
              <w:color w:val="595959" w:themeColor="text1" w:themeTint="A6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A34B9C" w:rsidP="006E1507">
            <w:pPr>
              <w:pStyle w:val="ListBullet"/>
              <w:contextualSpacing w:val="0"/>
            </w:pPr>
            <w:r>
              <w:t>Good in full-stack web development using Django frameworks.</w:t>
            </w:r>
          </w:p>
          <w:p w:rsidR="001F4E6D" w:rsidRPr="006E1507" w:rsidRDefault="00A34B9C" w:rsidP="006E1507">
            <w:pPr>
              <w:pStyle w:val="ListBullet"/>
              <w:contextualSpacing w:val="0"/>
            </w:pPr>
            <w:r>
              <w:t>Good in networking skills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A34B9C" w:rsidP="006E1507">
            <w:pPr>
              <w:pStyle w:val="ListBullet"/>
              <w:contextualSpacing w:val="0"/>
            </w:pPr>
            <w:r>
              <w:t>Good in programming using python or JavaScript</w:t>
            </w:r>
          </w:p>
          <w:p w:rsidR="001E3120" w:rsidRPr="006E1507" w:rsidRDefault="00A34B9C" w:rsidP="006E1507">
            <w:pPr>
              <w:pStyle w:val="ListBullet"/>
              <w:contextualSpacing w:val="0"/>
            </w:pPr>
            <w:r>
              <w:t>Good in android development</w:t>
            </w:r>
          </w:p>
          <w:p w:rsidR="001E3120" w:rsidRPr="006E1507" w:rsidRDefault="001E3120" w:rsidP="00A34B9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sdt>
      <w:sdtPr>
        <w:alias w:val="Activities:"/>
        <w:tag w:val="Activities:"/>
        <w:id w:val="1223332893"/>
        <w:placeholder>
          <w:docPart w:val="D2E536CBC85D45B0B37ADE0624861A8B"/>
        </w:placeholder>
        <w:temporary/>
        <w:showingPlcHdr/>
        <w15:appearance w15:val="hidden"/>
      </w:sdtPr>
      <w:sdtEndPr/>
      <w:sdtContent>
        <w:p w:rsidR="00B51D1B" w:rsidRDefault="0062312F" w:rsidP="00004BB5">
          <w:pPr>
            <w:pStyle w:val="Heading1"/>
          </w:pPr>
          <w:r w:rsidRPr="00CF1A49">
            <w:t>Activities</w:t>
          </w:r>
        </w:p>
      </w:sdtContent>
    </w:sdt>
    <w:p w:rsidR="00004BB5" w:rsidRPr="006E1507" w:rsidRDefault="00004BB5" w:rsidP="006E1507">
      <w:r>
        <w:t xml:space="preserve">I volunteered to be one of the developers in the PRIMU tech company where I acted as a junior developer for three months. I am one of the LUCOSA leaders, I represent the </w:t>
      </w:r>
      <w:proofErr w:type="gramStart"/>
      <w:r>
        <w:t>programmers</w:t>
      </w:r>
      <w:proofErr w:type="gramEnd"/>
      <w:r>
        <w:t xml:space="preserve"> group which I act as the representative in the LUCOSA leaders.</w:t>
      </w:r>
      <w:bookmarkStart w:id="0" w:name="_GoBack"/>
      <w:bookmarkEnd w:id="0"/>
    </w:p>
    <w:sectPr w:rsidR="00004BB5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29C8" w:rsidRDefault="002A29C8" w:rsidP="0068194B">
      <w:r>
        <w:separator/>
      </w:r>
    </w:p>
    <w:p w:rsidR="002A29C8" w:rsidRDefault="002A29C8"/>
    <w:p w:rsidR="002A29C8" w:rsidRDefault="002A29C8"/>
  </w:endnote>
  <w:endnote w:type="continuationSeparator" w:id="0">
    <w:p w:rsidR="002A29C8" w:rsidRDefault="002A29C8" w:rsidP="0068194B">
      <w:r>
        <w:continuationSeparator/>
      </w:r>
    </w:p>
    <w:p w:rsidR="002A29C8" w:rsidRDefault="002A29C8"/>
    <w:p w:rsidR="002A29C8" w:rsidRDefault="002A29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29C8" w:rsidRDefault="002A29C8" w:rsidP="0068194B">
      <w:r>
        <w:separator/>
      </w:r>
    </w:p>
    <w:p w:rsidR="002A29C8" w:rsidRDefault="002A29C8"/>
    <w:p w:rsidR="002A29C8" w:rsidRDefault="002A29C8"/>
  </w:footnote>
  <w:footnote w:type="continuationSeparator" w:id="0">
    <w:p w:rsidR="002A29C8" w:rsidRDefault="002A29C8" w:rsidP="0068194B">
      <w:r>
        <w:continuationSeparator/>
      </w:r>
    </w:p>
    <w:p w:rsidR="002A29C8" w:rsidRDefault="002A29C8"/>
    <w:p w:rsidR="002A29C8" w:rsidRDefault="002A29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20873C0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9C"/>
    <w:rsid w:val="000001EF"/>
    <w:rsid w:val="00004BB5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A29C8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80346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C3EB7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3FC5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9C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62349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A395F"/>
  <w15:chartTrackingRefBased/>
  <w15:docId w15:val="{1A8ACFB0-FA43-4B3C-9DBD-3CACE40C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3D992D72CEC49C19F6D8248B7812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40296-4A99-47CD-8B16-87F01508F7F2}"/>
      </w:docPartPr>
      <w:docPartBody>
        <w:p w:rsidR="00000000" w:rsidRDefault="00780EF8">
          <w:pPr>
            <w:pStyle w:val="13D992D72CEC49C19F6D8248B7812B8C"/>
          </w:pPr>
          <w:r w:rsidRPr="00CF1A49">
            <w:t>Phone</w:t>
          </w:r>
        </w:p>
      </w:docPartBody>
    </w:docPart>
    <w:docPart>
      <w:docPartPr>
        <w:name w:val="2533B0D8973C4DF4B832733F80698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FE128-24A8-41A4-8E54-06F2D42CFE32}"/>
      </w:docPartPr>
      <w:docPartBody>
        <w:p w:rsidR="00000000" w:rsidRDefault="00780EF8">
          <w:pPr>
            <w:pStyle w:val="2533B0D8973C4DF4B832733F80698212"/>
          </w:pPr>
          <w:r w:rsidRPr="00CF1A49">
            <w:t>Email</w:t>
          </w:r>
        </w:p>
      </w:docPartBody>
    </w:docPart>
    <w:docPart>
      <w:docPartPr>
        <w:name w:val="108E4D808E1542E2A37391E446313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FF334-31E7-447C-BB57-190DA2A4F9D7}"/>
      </w:docPartPr>
      <w:docPartBody>
        <w:p w:rsidR="00000000" w:rsidRDefault="00780EF8">
          <w:pPr>
            <w:pStyle w:val="108E4D808E1542E2A37391E4463136FE"/>
          </w:pPr>
          <w:r w:rsidRPr="00CF1A49">
            <w:t>Experience</w:t>
          </w:r>
        </w:p>
      </w:docPartBody>
    </w:docPart>
    <w:docPart>
      <w:docPartPr>
        <w:name w:val="71B3CC99C06E4936BA16AD7919653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4B2BB-05F1-4701-B4F2-CA4220AF0F63}"/>
      </w:docPartPr>
      <w:docPartBody>
        <w:p w:rsidR="00000000" w:rsidRDefault="00780EF8">
          <w:pPr>
            <w:pStyle w:val="71B3CC99C06E4936BA16AD7919653FCC"/>
          </w:pPr>
          <w:r w:rsidRPr="00CF1A49">
            <w:t>Education</w:t>
          </w:r>
        </w:p>
      </w:docPartBody>
    </w:docPart>
    <w:docPart>
      <w:docPartPr>
        <w:name w:val="E27EB8B79B914A3194A3E577F15BB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21B19-EC55-4DD2-858D-661F474AB847}"/>
      </w:docPartPr>
      <w:docPartBody>
        <w:p w:rsidR="00000000" w:rsidRDefault="00780EF8">
          <w:pPr>
            <w:pStyle w:val="E27EB8B79B914A3194A3E577F15BB17A"/>
          </w:pPr>
          <w:r w:rsidRPr="00CF1A49">
            <w:t>Skills</w:t>
          </w:r>
        </w:p>
      </w:docPartBody>
    </w:docPart>
    <w:docPart>
      <w:docPartPr>
        <w:name w:val="D2E536CBC85D45B0B37ADE0624861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2C634-C7D2-4ED6-9FA6-4BC8FEFBDCE9}"/>
      </w:docPartPr>
      <w:docPartBody>
        <w:p w:rsidR="00000000" w:rsidRDefault="00780EF8">
          <w:pPr>
            <w:pStyle w:val="D2E536CBC85D45B0B37ADE0624861A8B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F8"/>
    <w:rsid w:val="0078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EFBCB69CAC401799432DEACF37B782">
    <w:name w:val="39EFBCB69CAC401799432DEACF37B782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70EF162A5A648FCB48C688ABF654603">
    <w:name w:val="B70EF162A5A648FCB48C688ABF654603"/>
  </w:style>
  <w:style w:type="paragraph" w:customStyle="1" w:styleId="C43F05FD6FA948ABBDB97ABDDE29F307">
    <w:name w:val="C43F05FD6FA948ABBDB97ABDDE29F307"/>
  </w:style>
  <w:style w:type="paragraph" w:customStyle="1" w:styleId="95835D5B8FC140B480068264DF306AFE">
    <w:name w:val="95835D5B8FC140B480068264DF306AFE"/>
  </w:style>
  <w:style w:type="paragraph" w:customStyle="1" w:styleId="13D992D72CEC49C19F6D8248B7812B8C">
    <w:name w:val="13D992D72CEC49C19F6D8248B7812B8C"/>
  </w:style>
  <w:style w:type="paragraph" w:customStyle="1" w:styleId="2533B0D8973C4DF4B832733F80698212">
    <w:name w:val="2533B0D8973C4DF4B832733F80698212"/>
  </w:style>
  <w:style w:type="paragraph" w:customStyle="1" w:styleId="723C09301909435AAA7B71CCE0CC1BCF">
    <w:name w:val="723C09301909435AAA7B71CCE0CC1BCF"/>
  </w:style>
  <w:style w:type="paragraph" w:customStyle="1" w:styleId="420F7E47690849B4BA703D8EB9D6B7A2">
    <w:name w:val="420F7E47690849B4BA703D8EB9D6B7A2"/>
  </w:style>
  <w:style w:type="paragraph" w:customStyle="1" w:styleId="332BB1FFD9C94F0C881DB67A80FAA72F">
    <w:name w:val="332BB1FFD9C94F0C881DB67A80FAA72F"/>
  </w:style>
  <w:style w:type="paragraph" w:customStyle="1" w:styleId="61B64069462347D19DF980335189F822">
    <w:name w:val="61B64069462347D19DF980335189F822"/>
  </w:style>
  <w:style w:type="paragraph" w:customStyle="1" w:styleId="F74864842BAA409CBE5F2EA6410EF4AA">
    <w:name w:val="F74864842BAA409CBE5F2EA6410EF4AA"/>
  </w:style>
  <w:style w:type="paragraph" w:customStyle="1" w:styleId="108E4D808E1542E2A37391E4463136FE">
    <w:name w:val="108E4D808E1542E2A37391E4463136FE"/>
  </w:style>
  <w:style w:type="paragraph" w:customStyle="1" w:styleId="712C9605F5C148AB8DF919605C9D4A48">
    <w:name w:val="712C9605F5C148AB8DF919605C9D4A48"/>
  </w:style>
  <w:style w:type="paragraph" w:customStyle="1" w:styleId="D328F079ACC741DCA4FBD9191F1AE34B">
    <w:name w:val="D328F079ACC741DCA4FBD9191F1AE34B"/>
  </w:style>
  <w:style w:type="paragraph" w:customStyle="1" w:styleId="393825AF324144BA9D10A4D5810A78F8">
    <w:name w:val="393825AF324144BA9D10A4D5810A78F8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A58DA1905824E259E37893117F0B6A4">
    <w:name w:val="9A58DA1905824E259E37893117F0B6A4"/>
  </w:style>
  <w:style w:type="paragraph" w:customStyle="1" w:styleId="7E9524550F4D4E58992CBCB0A031C8C0">
    <w:name w:val="7E9524550F4D4E58992CBCB0A031C8C0"/>
  </w:style>
  <w:style w:type="paragraph" w:customStyle="1" w:styleId="F92093E6C9334844B2106F3A53C276AD">
    <w:name w:val="F92093E6C9334844B2106F3A53C276AD"/>
  </w:style>
  <w:style w:type="paragraph" w:customStyle="1" w:styleId="96F331CEE07E4B6890059534A21D27CD">
    <w:name w:val="96F331CEE07E4B6890059534A21D27CD"/>
  </w:style>
  <w:style w:type="paragraph" w:customStyle="1" w:styleId="AC889D9C255F491A9CBBE53083017AA9">
    <w:name w:val="AC889D9C255F491A9CBBE53083017AA9"/>
  </w:style>
  <w:style w:type="paragraph" w:customStyle="1" w:styleId="00DF195E1D6B4898B545AB0001185396">
    <w:name w:val="00DF195E1D6B4898B545AB0001185396"/>
  </w:style>
  <w:style w:type="paragraph" w:customStyle="1" w:styleId="3A7677A7DB38414CA656653D112311CA">
    <w:name w:val="3A7677A7DB38414CA656653D112311CA"/>
  </w:style>
  <w:style w:type="paragraph" w:customStyle="1" w:styleId="71B3CC99C06E4936BA16AD7919653FCC">
    <w:name w:val="71B3CC99C06E4936BA16AD7919653FCC"/>
  </w:style>
  <w:style w:type="paragraph" w:customStyle="1" w:styleId="FF6D2B5768C1496394DAF8509194420D">
    <w:name w:val="FF6D2B5768C1496394DAF8509194420D"/>
  </w:style>
  <w:style w:type="paragraph" w:customStyle="1" w:styleId="2BAEF0D2FF56422BBD219E69878889CE">
    <w:name w:val="2BAEF0D2FF56422BBD219E69878889CE"/>
  </w:style>
  <w:style w:type="paragraph" w:customStyle="1" w:styleId="A47819AB635B4BD3A5BCF47F637916E2">
    <w:name w:val="A47819AB635B4BD3A5BCF47F637916E2"/>
  </w:style>
  <w:style w:type="paragraph" w:customStyle="1" w:styleId="7C0E905B36834067BA8111FBB8EC886F">
    <w:name w:val="7C0E905B36834067BA8111FBB8EC886F"/>
  </w:style>
  <w:style w:type="paragraph" w:customStyle="1" w:styleId="292209563EA0480AB1346141463A1538">
    <w:name w:val="292209563EA0480AB1346141463A1538"/>
  </w:style>
  <w:style w:type="paragraph" w:customStyle="1" w:styleId="C07ADA11120541789FA89F8237843B16">
    <w:name w:val="C07ADA11120541789FA89F8237843B16"/>
  </w:style>
  <w:style w:type="paragraph" w:customStyle="1" w:styleId="E5BD46CF47EE4A68BAC1F0AC32B11FCF">
    <w:name w:val="E5BD46CF47EE4A68BAC1F0AC32B11FCF"/>
  </w:style>
  <w:style w:type="paragraph" w:customStyle="1" w:styleId="D27B6D0ABBAC4E90B06CCACFC652D589">
    <w:name w:val="D27B6D0ABBAC4E90B06CCACFC652D589"/>
  </w:style>
  <w:style w:type="paragraph" w:customStyle="1" w:styleId="3967251CA3D247EFBFDCD33A24A53269">
    <w:name w:val="3967251CA3D247EFBFDCD33A24A53269"/>
  </w:style>
  <w:style w:type="paragraph" w:customStyle="1" w:styleId="DEDE48749F0B4084B519D85436BB9E75">
    <w:name w:val="DEDE48749F0B4084B519D85436BB9E75"/>
  </w:style>
  <w:style w:type="paragraph" w:customStyle="1" w:styleId="E27EB8B79B914A3194A3E577F15BB17A">
    <w:name w:val="E27EB8B79B914A3194A3E577F15BB17A"/>
  </w:style>
  <w:style w:type="paragraph" w:customStyle="1" w:styleId="758DCB492E574EFB9D01560AE610F533">
    <w:name w:val="758DCB492E574EFB9D01560AE610F533"/>
  </w:style>
  <w:style w:type="paragraph" w:customStyle="1" w:styleId="AB099297BA9A48C996E5936BAA066BA4">
    <w:name w:val="AB099297BA9A48C996E5936BAA066BA4"/>
  </w:style>
  <w:style w:type="paragraph" w:customStyle="1" w:styleId="FD1C9CA6D5484CDA97512A0A4E1D43D1">
    <w:name w:val="FD1C9CA6D5484CDA97512A0A4E1D43D1"/>
  </w:style>
  <w:style w:type="paragraph" w:customStyle="1" w:styleId="E55500DF4618437BB1D0E6B926199631">
    <w:name w:val="E55500DF4618437BB1D0E6B926199631"/>
  </w:style>
  <w:style w:type="paragraph" w:customStyle="1" w:styleId="C4B787C6815844AE909F72669FAE3588">
    <w:name w:val="C4B787C6815844AE909F72669FAE3588"/>
  </w:style>
  <w:style w:type="paragraph" w:customStyle="1" w:styleId="D2E536CBC85D45B0B37ADE0624861A8B">
    <w:name w:val="D2E536CBC85D45B0B37ADE0624861A8B"/>
  </w:style>
  <w:style w:type="paragraph" w:customStyle="1" w:styleId="A52BC7CBBDC948449012253B039AC3D6">
    <w:name w:val="A52BC7CBBDC948449012253B039AC3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53</TotalTime>
  <Pages>2</Pages>
  <Words>263</Words>
  <Characters>1471</Characters>
  <Application>Microsoft Office Word</Application>
  <DocSecurity>0</DocSecurity>
  <Lines>58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2023-05-17T13:43:00Z</dcterms:created>
  <dcterms:modified xsi:type="dcterms:W3CDTF">2023-05-17T14:36:00Z</dcterms:modified>
  <cp:category/>
</cp:coreProperties>
</file>